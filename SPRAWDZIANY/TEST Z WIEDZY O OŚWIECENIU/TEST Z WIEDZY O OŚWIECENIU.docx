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15" w:rsidRP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lang w:val="pl"/>
        </w:rPr>
      </w:pPr>
      <w:r w:rsidRPr="00DF5B15">
        <w:rPr>
          <w:rFonts w:ascii="Calibri" w:hAnsi="Calibri" w:cs="Calibri"/>
          <w:b/>
          <w:lang w:val="pl"/>
        </w:rPr>
        <w:t>TEST Z WIEDZY O OŚWIECENIU</w:t>
      </w:r>
      <w:r w:rsidRPr="00DF5B15">
        <w:rPr>
          <w:rFonts w:ascii="Calibri" w:hAnsi="Calibri" w:cs="Calibri"/>
          <w:b/>
          <w:lang w:val="pl"/>
        </w:rPr>
        <w:tab/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 Epoka oświecenia to: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cały wiek XVII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przełom XVII i XVIII wieku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cały wiek XVIII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 Epoka oświecenia obfituje w ważne wydarzenia historyczne, z których decydujące znaczenie dla losów późniejszej demokratycznej Europy miał: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wybór Katarzyny II na carycę Rosji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I rozbiór Polski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wybuch Wielkiej Rewolucji Francuskiej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3. Autorem bajki, jako gatunku literackiego,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Arystoteles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Ezop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Nicolas Boileau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 Istotą bajki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wprost wypowiedziana puenta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jej krótka forma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to, że jej bohaterami są zwierzęta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5. Bajki dzielą się na: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liryczne i epickie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ludzkie i zwierzęce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epigramatyczne i narracyjne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6. Pierwsze satyry powstały w: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renesansie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antyku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oświeceniu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7. Podstawowym narzędziem, jakim operuje satyra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pouczenie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hiperbolizacja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zabawna i niespodziewana puenta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8. Gatunkiem literackim, który pojawił się w oświeceniu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satyra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bajka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powieść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9. Klasycyzm, jako prąd literacki, odwołuje się w swojej istocie do wzorów poezji: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renesansowej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antycznej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dworskiej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10. Komedia należy do gatunków cenionych w epoce oświecenia, ze względu na swoje właściwości: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komiczne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dydaktyczne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ironiczne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11. Sentymentalizm to prąd literacko-kulturowy, który rozwinął się w Europie: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 drugiej połowie XIX wieku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na przełomie XVIII i XIX wieku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w wieku XIX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12. Ulubionym gatunkiem sentymentalnym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oda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poezja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sielanka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13. Termin libertynizm pojawia się: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 XVI wieku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na przełomie XV i XVI wieku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jeszcze w starożytności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14. Deizm to pogląd, wedle którego: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Boga nie ma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Bóg istnieje, ale nie interesuje się światem ziemskim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Bóg istnieje, ale nie ma mocy rządzenia światem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15. Głównym prądem filozoficznym epoki oświecenia był: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empiryzm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racjonalizm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scjentyzm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16. Bohaterem satyry Pijaństwo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szlachcic – Sarmata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inteligent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bezdomny hulaka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17. Satyra Żona modna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dialogiem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monologiem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komedią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18. Adresatem satyry Do króla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społeczeństwo polskie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Stanisław August Poniatowski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szlachcic-Sarmata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19. Tematem satyry Świat zepsuty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żal za minionymi wiekami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narzekanie na zepsucie polityków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postulat naprawy współczesności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20. W bajce Ptaszki w klatce Krasicki czyni aluzje do: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sytuacji ówczesnej Polski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Wielkiej Improwizacji Adama Mickiewicza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swojej sytuacji jako biskupa warmińskiego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21. Mikołaja Doświadczyńskiego przypadki to pierwsza polska: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powieść w listach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powieść nowożytna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powieść przygodowa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22. Metamorfoza Mikołaja Doświadczyńskiego następuje pod wpływem nauk mędrca: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Nipu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Xaoo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Woltera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23. Monachomachia to pod względem gatunkowym: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satyra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epos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poemat heroikomiczny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24. W odpowiedzi na krytykę Monachomachii ze strony kręgów zakonnych Krasicki napisał: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satyrę Świat zepsuty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bajkę Dewotka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Antymonachomachię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25. Postać francuskiego filozofa Woltera to symbol: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oświeceniowego racjonalizmu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oświeceniowego sceptycyzmu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zjadliwej krytyki społecznej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26. Wolter jest uważany za mistrza: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satyry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bajki filozoficznej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powiastki filozoficznej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27. Jean d’Alembert to w filozofii prekursor: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racjonalizmu oświeconego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relatywizmu poznawczego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pozytywizmu filozoficznego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28. Jean Jacques Rousseau to przedstawiciel: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sentymentalizmu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relatywizmu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romantyzmu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29. Przedstawicielem sentymentalizmu w Polsce był: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Ignacy Krasicki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Julian Ursyn Niemcewicz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Franciszek Karpiński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30. Utwór Woltera Kandyd jest satyrą na optymistyczną filozofię: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Pascala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Spinozy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Leibniza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31. Faust to dramat Johanna Wolfganga Goethego, który poeta pisał: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 1772 roku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 1831 roku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przez całe swoje życie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32. Faust to dramat o kompozycji: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luźnej i synkretycznej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zgodnej z regułą klasycznej jedności miejsca, czasu i akcji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podobnej do średniowiecznego moralitetu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33. Faust to postać: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mityczna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historyczna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literacka, wymyślona przez Goethego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34. Głównym tematem dramatu Goethego jest: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nieszczęśliwa miłość Fausta i Małgosi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pragnienie wiecznej młodości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poszukiwanie wiedzy absolutnej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35. Prolog w teatrze mówi o kilku koncepcjach: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piękna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sztuki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życia pozaziemskiego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36. Pakt między diabłem a Faustem zostaje zawarty w: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niebie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piekle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pracowni doktora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37. Faust odzyskuje utraconą młodość dzięki: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pigułce, jaką podaje mu diabeł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płynowi, którym skrapia całe ciało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zabiegom czarownicy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38. Ostatnia scena z pierwszej części Fausta rozgrywa się: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w więzieniu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na ulicy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nad rzeką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39. Słynne słowa: “Jam cząstką tej siły, która wiecznie zła pragnąc, wiecznie czyni dobro” wypowiada: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Bóg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Faust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Mefistofeles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40. Bohater typu faustowskiego to osoba, która wiecznie pragnie: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a. miłości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b. wiedzy tajemnej</w:t>
      </w:r>
    </w:p>
    <w:p w:rsidR="00DF5B15" w:rsidRDefault="00DF5B15" w:rsidP="00DF5B1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c. mocy władania duszami</w:t>
      </w:r>
    </w:p>
    <w:p w:rsidR="00200339" w:rsidRDefault="00200339" w:rsidP="00DF5B15">
      <w:pPr>
        <w:spacing w:line="240" w:lineRule="auto"/>
      </w:pPr>
      <w:bookmarkStart w:id="0" w:name="_GoBack"/>
      <w:bookmarkEnd w:id="0"/>
    </w:p>
    <w:sectPr w:rsidR="0020033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08"/>
    <w:rsid w:val="00200339"/>
    <w:rsid w:val="00C42E08"/>
    <w:rsid w:val="00D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5B15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5B15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506DC3AE.dotm</Template>
  <TotalTime>3</TotalTime>
  <Pages>8</Pages>
  <Words>685</Words>
  <Characters>4111</Characters>
  <Application>Microsoft Office Word</Application>
  <DocSecurity>0</DocSecurity>
  <Lines>34</Lines>
  <Paragraphs>9</Paragraphs>
  <ScaleCrop>false</ScaleCrop>
  <Company>Zespół Szkół Techniczno-Informatycznych w Busku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Kania</dc:creator>
  <cp:keywords/>
  <dc:description/>
  <cp:lastModifiedBy>Barbara Kania</cp:lastModifiedBy>
  <cp:revision>2</cp:revision>
  <dcterms:created xsi:type="dcterms:W3CDTF">2018-03-02T09:28:00Z</dcterms:created>
  <dcterms:modified xsi:type="dcterms:W3CDTF">2018-03-02T09:31:00Z</dcterms:modified>
</cp:coreProperties>
</file>