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08B" w:rsidRP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lang w:val="pl"/>
        </w:rPr>
      </w:pPr>
      <w:r w:rsidRPr="00D3308B">
        <w:rPr>
          <w:rFonts w:ascii="Calibri" w:hAnsi="Calibri" w:cs="Calibri"/>
          <w:b/>
          <w:lang w:val="pl"/>
        </w:rPr>
        <w:t>TEST Z WIEDZY O BIBLII I ANTYKU</w:t>
      </w:r>
      <w:r w:rsidRPr="00D3308B">
        <w:rPr>
          <w:rFonts w:ascii="Calibri" w:hAnsi="Calibri" w:cs="Calibri"/>
          <w:b/>
          <w:lang w:val="pl"/>
        </w:rPr>
        <w:tab/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l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>1. Antyk to konkretny czas historyczny. Mianem tym określamy: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>a. okres trwania kultury starożytnej Grecji i Rzymu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>b. starożytność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pl"/>
        </w:rPr>
        <w:t>c. dzieje ludzkości od jej zamierzchłych początk</w:t>
      </w:r>
      <w:r>
        <w:rPr>
          <w:rFonts w:ascii="Calibri" w:hAnsi="Calibri" w:cs="Calibri"/>
          <w:lang w:val="en-US"/>
        </w:rPr>
        <w:t>ów aż do upadku Cesarstwa Rzymskiego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2. Kultura helleńska to kultura starożytnych Greków. Natomiast kultura hellenistyczna to: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to samo co helleńska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oparta na greckich wzorach kultura ludów podbitych przez Aleksandra Wielkiego po upadku państwowości Grecji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kultura propagująca dziedzictwo starożytnych Greków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3. Klasycyzm to inaczej nazwa określająca: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okres w dziejach Grecji przypadający na V – VI wiek p.n.e., kiedy to w Atenach rządził Perykles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dorobek całej kultury antyku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styl w sztuce i architekturze XVIII wieku stylizowany na wzory greckie i rzymskie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4. Mimesis to: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kategoria przypisywana eposowi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kategoria, którą Arystoteles przypisał tragedii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podniosły styl stwarzający atmosferę powagi i dostojeństwa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5. Przykłady starożytnych rycerzy to: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Achilles, Hektor, Odyseusz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Achilles, Hektor, Edyp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Prometeusz, Ikar, Syzyf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6. Mit prometejski oznacza: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odwagę, nieposłuszeństwo, marzenie o locie ku słońcu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młodość, lekkomyślność, tragiczny finał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bunt, cierpienie, miłość do ludzi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7. Edyp to ofiara winy niezawinionej, czyli inaczej: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hamartii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katharsis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ironii tragicznej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8. “Nie wszystek umrę” to cytat z: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Iliady Homera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Pieśni Exegi monumentum Horacego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fraszek Jana Kochanowskiego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9*. Autorem teorii dzielącej postawę artystyczną na apolińską i dionizyjską jest: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Gustaw Jung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Zygmunt Freud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Fryderyk Nietzsche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10*. Kompleks Edypa to termin Zygmunta Freuda oznaczający: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słynną psychologiczną teorię archetypów funkcjonujących w świadomości zbiorowej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paraseksualną relację dojrzewającego lub dorosłego syna z matką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filozoficzną koncepcję nadczłowieka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11. Ostatnią spisaną księgą biblijną jest: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Księga Hioba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Ewangelia św. Mateusza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Apokalipsa św. Jana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12. Kosmogonia to nic innego jak: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mitologiczna teoria na temat powstania świata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mitologiczna opowieść o życiu bogów i herosów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jedna z ksiąg Pisma Świętego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13. Vanitas vanitatum, czyli marność nad marnościami, to motyw, który przekonująco przedstawia: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św. Marek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Kohelet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Horacy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14. Biblijne porównanie to: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parabola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mimesis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apokryf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15. Biblijne gatunki literackie to: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hymn, epos, tragedia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powieść, przemówienie, oda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saga rodowa, psalm, przypowieść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bookmarkStart w:id="0" w:name="_GoBack"/>
      <w:bookmarkEnd w:id="0"/>
      <w:r>
        <w:rPr>
          <w:rFonts w:ascii="Calibri" w:hAnsi="Calibri" w:cs="Calibri"/>
          <w:lang w:val="en-US"/>
        </w:rPr>
        <w:lastRenderedPageBreak/>
        <w:t>1</w:t>
      </w:r>
      <w:r>
        <w:rPr>
          <w:rFonts w:ascii="Calibri" w:hAnsi="Calibri" w:cs="Calibri"/>
          <w:lang w:val="en-US"/>
        </w:rPr>
        <w:t>6. Biblijną wersję stworzenia świata przedstawia: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Księga Rodzaju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Pięcioksiąg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Dzieje Apostolskie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17. Morał Przypowieści o siewcy mówi, że: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powinno się pomagać wszystkim potrzebującym, bez względu na ich pochodzenie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ci, którzy poznawszy naukę Chrystusa, będą postępować zgodnie z jej nakazami, staną się dojrzałymi katolikami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każdy ma szansę być zbawionym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18*. W biblijnej opowieści o Abrahamie Bóg zażądał od Abrahama, aby złożył mu w ofierze: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swego syna Izaaka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trzydniowego baranka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wór dukatów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19*. Wedle legendy autorem Pieśni nad Pieśniami jest: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Mojżesz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król Salomon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król Dawid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20*. Czterej jeźdźcy Apokalipsy symbolizują kolejno: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strach, lekkomyślność, obżarstwo i rozpustę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lenistwo, rozrzutność, Dobrą Nowinę i ciekawość</w:t>
      </w:r>
    </w:p>
    <w:p w:rsidR="00D3308B" w:rsidRDefault="00D3308B" w:rsidP="00D330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epidemię, wojnę, głód i śmierć</w:t>
      </w:r>
    </w:p>
    <w:p w:rsidR="00D3308B" w:rsidRDefault="00D3308B" w:rsidP="00D3308B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sectPr w:rsidR="00D3308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E3"/>
    <w:rsid w:val="00200339"/>
    <w:rsid w:val="00D3308B"/>
    <w:rsid w:val="00DE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308B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308B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81721B48.dotm</Template>
  <TotalTime>3</TotalTime>
  <Pages>4</Pages>
  <Words>464</Words>
  <Characters>2790</Characters>
  <Application>Microsoft Office Word</Application>
  <DocSecurity>0</DocSecurity>
  <Lines>23</Lines>
  <Paragraphs>6</Paragraphs>
  <ScaleCrop>false</ScaleCrop>
  <Company>Zespół Szkół Techniczno-Informatycznych w Busku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Kania</dc:creator>
  <cp:keywords/>
  <dc:description/>
  <cp:lastModifiedBy>Barbara Kania</cp:lastModifiedBy>
  <cp:revision>2</cp:revision>
  <dcterms:created xsi:type="dcterms:W3CDTF">2018-03-02T09:25:00Z</dcterms:created>
  <dcterms:modified xsi:type="dcterms:W3CDTF">2018-03-02T09:28:00Z</dcterms:modified>
</cp:coreProperties>
</file>