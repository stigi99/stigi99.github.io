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pl"/>
        </w:rPr>
      </w:pPr>
      <w:r w:rsidRPr="00AA1BEB">
        <w:rPr>
          <w:rFonts w:ascii="Calibri" w:hAnsi="Calibri" w:cs="Calibri"/>
          <w:b/>
          <w:lang w:val="pl"/>
        </w:rPr>
        <w:t>TEST Z WIEDZY O ROMANTYZMIE</w:t>
      </w:r>
      <w:r w:rsidRPr="00AA1BEB">
        <w:rPr>
          <w:rFonts w:ascii="Calibri" w:hAnsi="Calibri" w:cs="Calibri"/>
          <w:b/>
          <w:lang w:val="pl"/>
        </w:rPr>
        <w:tab/>
      </w:r>
    </w:p>
    <w:p w:rsidR="00AA1BEB" w:rsidRP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pl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1. Romantyzm z Europie rozpoczyna się: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a. w latach 70. XVIII wieku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b. na początku XVIII wieku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c. w latach 20. XIX wieku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 Słowo romantyzm wywodzi się od: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łacińskiego słowa romanus, które oznacza rzymski, romański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języków ludów romańskich, które dokonały ekspansji na tereny starożytnego Rzymu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od słowa romanca – pieśni, podań i legend ludów romańskich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 Romantyczna fascynacja ludowością odzwierciedla się poprzez: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stylizowanie utworów na modłę wiejską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wprowadzenie gwary do języka utworów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zainteresowanie folklorem i wprowadzenie do literatury elementów nawiązujących do folkloru.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 Sensualizm to pogląd, który mówi, że: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ludzkie zmysły odgrywają rolę nadrzędną w procesie poznawania świata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wszystko, co istnieje, ma sens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literatura ma być budowana tak, by można ją było odbierać wszystkimi zmysłami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5. Lord Byron, od którego nazwiska wziął nazwę termin bajronizm, to wyznawca zasady, iż: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twórczość jest integralną częścią życia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należy ściśle rozgraniczyć twórczość od życia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sztuka daje wgląd w życie wewnętrzne artysty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6. Bajronizm to inaczej nazwa określająca: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życie i twórczość angielskiego pisarza i poety lorda Byrona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upodobanie do radykalnego indywidualizmu ocierającego się o szaleństwo lub nierzadko przekraczającego jego granice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twórczość wczesnego romantyzmu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7. Romantyczna fascynacja Wschodem nosi nazwę: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orientalizmu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egzotyki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folklorystyki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8. Romantycy chętnie powracali do czasów minionych, a ich ulubioną epoką stał się: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antyk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gotyk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średniowiecze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9. Frenezja romantyczna to: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cecha stylu romantycznego polegająca na szkicowym przedstawianiu rzeczywistości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upodobanie do motywów fantastycznych, nadprzyrodzonych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gatunek literacki charakteryzujący się upodobaniem do poetyki grozy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10. W romantyzmie najbardziej ceniony jest: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lud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Bóg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wybitna jednostka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11. Dla romantyków tragizm to: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konflikt między racjami jednostki i przeznaczenia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walka interesu i moralności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odwieczna zasada świata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podzielić się swym nieszczęściem z innymi, co nieuchronnie prowadzi ją do zguby.</w:t>
      </w:r>
      <w:r w:rsidRPr="00AA1BEB">
        <w:rPr>
          <w:rFonts w:ascii="Calibri" w:hAnsi="Calibri" w:cs="Calibri"/>
          <w:lang w:val="en-US"/>
        </w:rPr>
        <w:t xml:space="preserve"> 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12. Prometeizm to postawa charakterystyczna dla losów: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bohatera bajronicznego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polskiego bohatera romantycznego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bohatera werterycznego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13. Bohater romantyczny to przede wszystkim: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nieszczęśliwy kochanek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indywidualista wiecznie skłócony ze światem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spiskowiec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14. Kluczem do psychologii bohatera werterycznego jest pojęcie: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Sturm und Drang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dekadencja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Weltschmerz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15. Kluczem do zrozumienia postawy bajronicznej jest pojęcie: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romantyzmu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orientalizmu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bajronizmu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16. Cechą konstytutywną polskiego bohatera romantycznego jest: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walka patriotyczna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przemiana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samobójcza śmierć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17. Wyraz profeta to po grecku: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wizja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objawienie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prorok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18. System filozoficzny stworzony przez Hegla to filozofia: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analityczna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metafizyczna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dialektyczna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19. Autorem idei polskiego mesjanizmu narodowego jest: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Józef Hoene-Wroński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Adam Mickiewicz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Adam Naruszewicz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20. Druga część Nie-Boskiej komedii Zygmunta Krasińskiego oparta jest na idei: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mesjanizmu narodowego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historiozofii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prowidencjalizmu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P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en-US"/>
        </w:rPr>
      </w:pPr>
      <w:r w:rsidRPr="00AA1BEB">
        <w:rPr>
          <w:rFonts w:ascii="Calibri" w:hAnsi="Calibri" w:cs="Calibri"/>
          <w:b/>
          <w:lang w:val="en-US"/>
        </w:rPr>
        <w:lastRenderedPageBreak/>
        <w:t>DRUGI SPRAWDZIAN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 Jedną z najważniejszych cech literatury romantycznej jest: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synkretyzm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polifoniczność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liryzm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 Ballada to gatunek synkretyczny łączący elementy: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epiki i dramatu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epiki i liryki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liryki i dramatu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 Sonet o ściśle skodyfikowanej budowie nazywamy sonetem: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Petrarki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włoskim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mickiewiczowskim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 Powieść poetycka to gatunek, który ukształtował się w epoce: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renesansu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średniowiecza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romantyzmu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5. Dramat romantyczny to gatunek synkretyczny pod względem: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rodzajowym i gatunkowym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tylko rodzajowym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tylko gatunkowym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6. Poemat dygresyjny to odmiana: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eposu homeryckiego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poematu epickiego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pastiszu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7. Pan Tadeusz nawiązuje do tradycji: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poematu epickiego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powieści poetyckiej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eposu homeryckiego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8. Podstawowym pojęciem romantycznej filozofii jest: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historiozofia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prowidencjalizm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mistycyzm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9. Winkelriedyzm to idea historiozoficzna przeciwstawiona: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prowidencjalizmowi Krasińskiego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heglizmowi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mickiewiczowskiemu mesjanizmowi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10. Z Nie-Boskiej komedii Zygmunta Krasińskiego wyłania się idea: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mesjanizmu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winkelriedyzmu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cykliczności dziejów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11. Tematem przewodnim ballady Romantyczność Adama Mickiewicza jest: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spór ideowy romantyków z klasykami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romantyczne szaleństwo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bajroniczna miłość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12. Istotnym problemem liryku Polały się łzy… jest: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ból istnienia, samotność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ocena własnego losu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indywidualizm romantyczny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13. Tematem wiersza Grób Agamemnona Juliusza Słowackiego jest: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tęsknota za krajem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powstanie styczniowe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moralna ocena szlachty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14. W wierszu Fortepian Szopena Cyprian Kamil Norwid nawiązuje do wydarzeń z: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powstania listopadowego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powstania styczniowego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Wielkiej Emigracji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15. Kordian Juliusza Słowackiego to utwór, który powstał jako polemika ideowo-artystyczna z: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Adamem Mickiewiczem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Zygmuntem Krasińskim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Cyprianem Kamilem Norwidem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16. Akcja Kordiana rozgrywa się w latach: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1833 – 1828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1831 – 1864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1799 – 1829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17. W Przygotowaniu o losach Polski decydują: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wiedźmy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szatani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przywódcy narodowi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18. Akt I dramatu, który kończy się samobójstwem Kordiana rozgrywa się w: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latach dwudziestych XIX wieku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roku 1828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pierwszej dekadzie XIX wieku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19. W akcie II Kordian podróżuje po: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Polsce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Szwajcarii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Europie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20. Najważniejszym momentem dramatu jest: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nieudane zabójstwo cara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pobyt Kordiana w szpitalu psychiatrycznym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monolog na Mont Blanc</w:t>
      </w:r>
    </w:p>
    <w:p w:rsidR="00AA1BEB" w:rsidRDefault="00AA1BEB" w:rsidP="00AA1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bookmarkStart w:id="0" w:name="_GoBack"/>
      <w:bookmarkEnd w:id="0"/>
    </w:p>
    <w:sectPr w:rsidR="00AA1BE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43"/>
    <w:rsid w:val="00200339"/>
    <w:rsid w:val="003D1643"/>
    <w:rsid w:val="00A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1BEB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1BEB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A6601686.dotm</Template>
  <TotalTime>2</TotalTime>
  <Pages>8</Pages>
  <Words>801</Words>
  <Characters>4809</Characters>
  <Application>Microsoft Office Word</Application>
  <DocSecurity>0</DocSecurity>
  <Lines>40</Lines>
  <Paragraphs>11</Paragraphs>
  <ScaleCrop>false</ScaleCrop>
  <Company>Zespół Szkół Techniczno-Informatycznych w Busku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Kania</dc:creator>
  <cp:keywords/>
  <dc:description/>
  <cp:lastModifiedBy>Barbara Kania</cp:lastModifiedBy>
  <cp:revision>2</cp:revision>
  <dcterms:created xsi:type="dcterms:W3CDTF">2018-03-02T09:35:00Z</dcterms:created>
  <dcterms:modified xsi:type="dcterms:W3CDTF">2018-03-02T09:37:00Z</dcterms:modified>
</cp:coreProperties>
</file>